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126B" w14:textId="1CD137DA" w:rsidR="00474E54" w:rsidRDefault="007E6755" w:rsidP="007E6755">
      <w:pPr>
        <w:jc w:val="center"/>
      </w:pPr>
      <w:r w:rsidRPr="007E6755">
        <w:drawing>
          <wp:inline distT="0" distB="0" distL="0" distR="0" wp14:anchorId="21587745" wp14:editId="59E45A12">
            <wp:extent cx="5258534" cy="7154273"/>
            <wp:effectExtent l="0" t="0" r="0" b="8890"/>
            <wp:docPr id="166711615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1615" name="Imagen 1" descr="Diagrama, Esquemát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709C" w14:textId="77777777" w:rsidR="00474E54" w:rsidRDefault="00474E54"/>
    <w:p w14:paraId="7C58CD10" w14:textId="77777777" w:rsidR="00474E54" w:rsidRDefault="00474E54"/>
    <w:p w14:paraId="75BFC815" w14:textId="77777777" w:rsidR="00474E54" w:rsidRDefault="00474E54"/>
    <w:p w14:paraId="596BD5C6" w14:textId="19E8AC77" w:rsidR="00474E54" w:rsidRDefault="001B01AC" w:rsidP="001B01AC">
      <w:pPr>
        <w:jc w:val="center"/>
      </w:pPr>
      <w:r w:rsidRPr="001B01AC">
        <w:lastRenderedPageBreak/>
        <w:drawing>
          <wp:inline distT="0" distB="0" distL="0" distR="0" wp14:anchorId="0E2D10EC" wp14:editId="7B033728">
            <wp:extent cx="5727068" cy="3269673"/>
            <wp:effectExtent l="0" t="0" r="6985" b="6985"/>
            <wp:docPr id="143341324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13246" name="Imagen 1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099" cy="327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E86B" w14:textId="77777777" w:rsidR="00474E54" w:rsidRDefault="00474E54"/>
    <w:p w14:paraId="06852266" w14:textId="77777777" w:rsidR="00474E54" w:rsidRDefault="00474E54"/>
    <w:p w14:paraId="3C854825" w14:textId="77777777" w:rsidR="00474E54" w:rsidRDefault="00474E54"/>
    <w:p w14:paraId="602D89E8" w14:textId="77777777" w:rsidR="00474E54" w:rsidRDefault="00474E54"/>
    <w:p w14:paraId="4E107AA6" w14:textId="77777777" w:rsidR="00474E54" w:rsidRDefault="00474E54"/>
    <w:p w14:paraId="693E0553" w14:textId="77777777" w:rsidR="00474E54" w:rsidRDefault="00474E54"/>
    <w:p w14:paraId="0B5F24E3" w14:textId="77777777" w:rsidR="00474E54" w:rsidRDefault="00474E54"/>
    <w:p w14:paraId="5C16C2DF" w14:textId="77777777" w:rsidR="00474E54" w:rsidRDefault="00474E54"/>
    <w:p w14:paraId="703EDDDE" w14:textId="77777777" w:rsidR="00474E54" w:rsidRDefault="00474E54"/>
    <w:p w14:paraId="36D28D54" w14:textId="77777777" w:rsidR="00474E54" w:rsidRDefault="00474E54"/>
    <w:p w14:paraId="468496C6" w14:textId="77777777" w:rsidR="00474E54" w:rsidRDefault="00474E54"/>
    <w:p w14:paraId="6798F9CD" w14:textId="77777777" w:rsidR="00474E54" w:rsidRDefault="00474E54"/>
    <w:p w14:paraId="72B41F70" w14:textId="77777777" w:rsidR="00474E54" w:rsidRDefault="00474E54"/>
    <w:p w14:paraId="0326F018" w14:textId="77777777" w:rsidR="00474E54" w:rsidRDefault="00474E54"/>
    <w:p w14:paraId="07D58B7C" w14:textId="77777777" w:rsidR="00474E54" w:rsidRDefault="00474E54"/>
    <w:p w14:paraId="2654C175" w14:textId="77777777" w:rsidR="00474E54" w:rsidRDefault="00474E54"/>
    <w:p w14:paraId="1C8E72D3" w14:textId="77777777" w:rsidR="00474E54" w:rsidRDefault="00474E54"/>
    <w:p w14:paraId="1FD7BE44" w14:textId="77777777" w:rsidR="00474E54" w:rsidRDefault="00474E54"/>
    <w:p w14:paraId="32AAFBFA" w14:textId="77777777" w:rsidR="00474E54" w:rsidRDefault="00474E54"/>
    <w:p w14:paraId="649169AA" w14:textId="77777777" w:rsidR="00474E54" w:rsidRDefault="00474E54"/>
    <w:p w14:paraId="398F9E06" w14:textId="77777777" w:rsidR="00474E54" w:rsidRDefault="00474E54"/>
    <w:p w14:paraId="55AE26B1" w14:textId="77777777" w:rsidR="00474E54" w:rsidRDefault="00474E54"/>
    <w:p w14:paraId="150F3E54" w14:textId="77777777" w:rsidR="00474E54" w:rsidRDefault="00474E54"/>
    <w:p w14:paraId="04D6D0D2" w14:textId="77777777" w:rsidR="00474E54" w:rsidRDefault="00474E54"/>
    <w:p w14:paraId="4015B386" w14:textId="77777777" w:rsidR="00474E54" w:rsidRDefault="00474E54"/>
    <w:sectPr w:rsidR="00474E54">
      <w:headerReference w:type="default" r:id="rId9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997BB" w14:textId="77777777" w:rsidR="003400D6" w:rsidRDefault="003400D6">
      <w:pPr>
        <w:spacing w:after="0" w:line="240" w:lineRule="auto"/>
      </w:pPr>
      <w:r>
        <w:separator/>
      </w:r>
    </w:p>
  </w:endnote>
  <w:endnote w:type="continuationSeparator" w:id="0">
    <w:p w14:paraId="7B8C7749" w14:textId="77777777" w:rsidR="003400D6" w:rsidRDefault="00340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1ECB2" w14:textId="77777777" w:rsidR="003400D6" w:rsidRDefault="003400D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EA10178" w14:textId="77777777" w:rsidR="003400D6" w:rsidRDefault="00340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834"/>
      <w:gridCol w:w="5249"/>
      <w:gridCol w:w="1745"/>
    </w:tblGrid>
    <w:tr w:rsidR="00D96198" w14:paraId="2476EB00" w14:textId="77777777" w:rsidTr="002B7A08">
      <w:trPr>
        <w:trHeight w:val="269"/>
      </w:trPr>
      <w:tc>
        <w:tcPr>
          <w:tcW w:w="1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8AAD5A4" w14:textId="39877AE2" w:rsidR="002B7A08" w:rsidRDefault="002B7A08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Tarea 0</w:t>
          </w:r>
          <w:r w:rsidR="00556EBF">
            <w:rPr>
              <w:sz w:val="20"/>
              <w:szCs w:val="20"/>
            </w:rPr>
            <w:t>7</w:t>
          </w:r>
        </w:p>
      </w:tc>
      <w:tc>
        <w:tcPr>
          <w:tcW w:w="52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CD2F96D" w14:textId="77777777" w:rsidR="002B7A08" w:rsidRDefault="002B7A08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Circuitos Eléctricos II</w:t>
          </w:r>
        </w:p>
      </w:tc>
      <w:tc>
        <w:tcPr>
          <w:tcW w:w="17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4B7A662" w14:textId="77777777" w:rsidR="002B7A08" w:rsidRDefault="002B7A08" w:rsidP="002B7A08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Calificación: ____</w:t>
          </w:r>
        </w:p>
      </w:tc>
    </w:tr>
    <w:tr w:rsidR="00D96198" w14:paraId="5761D759" w14:textId="77777777" w:rsidTr="002B7A08">
      <w:trPr>
        <w:trHeight w:val="269"/>
      </w:trPr>
      <w:tc>
        <w:tcPr>
          <w:tcW w:w="1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12219F9" w14:textId="77777777" w:rsidR="002B7A08" w:rsidRDefault="002B7A08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Fecha de entrega</w:t>
          </w:r>
        </w:p>
        <w:p w14:paraId="144B1710" w14:textId="0C21A0C9" w:rsidR="002B7A08" w:rsidRDefault="00556EBF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TIME \@ "dd/MM/yyyy" </w:instrText>
          </w:r>
          <w:r>
            <w:rPr>
              <w:sz w:val="20"/>
              <w:szCs w:val="20"/>
            </w:rPr>
            <w:fldChar w:fldCharType="separate"/>
          </w:r>
          <w:r w:rsidR="00936F50">
            <w:rPr>
              <w:noProof/>
              <w:sz w:val="20"/>
              <w:szCs w:val="20"/>
            </w:rPr>
            <w:t>17/01/2024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52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C07DBC" w14:textId="77777777" w:rsidR="002B7A08" w:rsidRDefault="002B7A08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Martínez Buenrostro Jorge Rafael</w:t>
          </w:r>
        </w:p>
      </w:tc>
      <w:tc>
        <w:tcPr>
          <w:tcW w:w="17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6A447C3" w14:textId="04820592" w:rsidR="002B7A08" w:rsidRDefault="002B7A08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N.L. 0</w:t>
          </w:r>
          <w:r w:rsidR="00556EBF">
            <w:rPr>
              <w:sz w:val="20"/>
              <w:szCs w:val="20"/>
            </w:rPr>
            <w:t>9</w:t>
          </w:r>
        </w:p>
      </w:tc>
    </w:tr>
  </w:tbl>
  <w:p w14:paraId="5F8F48D9" w14:textId="77777777" w:rsidR="002B7A08" w:rsidRDefault="002B7A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EBF"/>
    <w:rsid w:val="001B01AC"/>
    <w:rsid w:val="002B7A08"/>
    <w:rsid w:val="003400D6"/>
    <w:rsid w:val="00474E54"/>
    <w:rsid w:val="00556EBF"/>
    <w:rsid w:val="007E6755"/>
    <w:rsid w:val="0093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4D2F"/>
  <w15:docId w15:val="{02D10962-16BE-4C01-991C-15914C0C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s-MX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lap\OneDrive\Documentos\UAM\23-O\23-O\Circuitos%20Electricos%202\Tareas\Tarea0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14262-01E2-4552-BCF6-E1EAE0B9E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Tarea00</Template>
  <TotalTime>2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Martinez Buenrostro</dc:creator>
  <dc:description/>
  <cp:lastModifiedBy>Jorge Rafael Martinez Buenrostro</cp:lastModifiedBy>
  <cp:revision>4</cp:revision>
  <cp:lastPrinted>2024-01-18T00:05:00Z</cp:lastPrinted>
  <dcterms:created xsi:type="dcterms:W3CDTF">2024-01-18T00:03:00Z</dcterms:created>
  <dcterms:modified xsi:type="dcterms:W3CDTF">2024-01-18T00:06:00Z</dcterms:modified>
</cp:coreProperties>
</file>