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6171D" w14:textId="1686DCAA" w:rsidR="00B87C4B" w:rsidRDefault="00B87C4B">
      <w:r w:rsidRPr="00D252BB">
        <w:rPr>
          <w:noProof/>
        </w:rPr>
        <w:drawing>
          <wp:anchor distT="0" distB="0" distL="114300" distR="114300" simplePos="0" relativeHeight="251658240" behindDoc="1" locked="0" layoutInCell="1" allowOverlap="1" wp14:anchorId="4C314937" wp14:editId="4ECC26DF">
            <wp:simplePos x="0" y="0"/>
            <wp:positionH relativeFrom="margin">
              <wp:align>left</wp:align>
            </wp:positionH>
            <wp:positionV relativeFrom="paragraph">
              <wp:posOffset>346</wp:posOffset>
            </wp:positionV>
            <wp:extent cx="3574415" cy="1743710"/>
            <wp:effectExtent l="0" t="0" r="6985" b="8890"/>
            <wp:wrapSquare wrapText="bothSides"/>
            <wp:docPr id="1524886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88699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4A48EE" w14:textId="0972DCA2" w:rsidR="00D46AAB" w:rsidRDefault="00D46AAB"/>
    <w:p w14:paraId="422CE58C" w14:textId="136E088A" w:rsidR="00474E54" w:rsidRPr="00A81C3F" w:rsidRDefault="00000000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=325u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V</m:t>
          </m:r>
        </m:oMath>
      </m:oMathPara>
    </w:p>
    <w:p w14:paraId="13AB6615" w14:textId="7709A7E6" w:rsidR="00A81C3F" w:rsidRDefault="00A81C3F" w:rsidP="00803A83">
      <w:pPr>
        <w:pStyle w:val="Prrafodelista"/>
        <w:numPr>
          <w:ilvl w:val="0"/>
          <w:numId w:val="3"/>
        </w:numPr>
      </w:pPr>
      <w:r>
        <w:t xml:space="preserve">Encuentra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140AF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1E74D90B" w14:textId="77F20D9B" w:rsidR="00E140AF" w:rsidRPr="00A81C3F" w:rsidRDefault="00E140AF" w:rsidP="00803A83">
      <w:pPr>
        <w:pStyle w:val="Prrafodelista"/>
        <w:numPr>
          <w:ilvl w:val="0"/>
          <w:numId w:val="3"/>
        </w:numPr>
      </w:pPr>
      <w:r>
        <w:t xml:space="preserve">Encuentra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</w:p>
    <w:p w14:paraId="6E449118" w14:textId="3DBF79FB" w:rsidR="00A81C3F" w:rsidRPr="00A81C3F" w:rsidRDefault="00A81C3F"/>
    <w:p w14:paraId="4F6F05FF" w14:textId="5F964FB7" w:rsidR="00474E54" w:rsidRDefault="00474E54"/>
    <w:p w14:paraId="7145F52E" w14:textId="4C0ECEB7" w:rsidR="00474E54" w:rsidRDefault="0077001B">
      <w:r>
        <w:rPr>
          <w:noProof/>
        </w:rPr>
        <w:drawing>
          <wp:anchor distT="0" distB="0" distL="114300" distR="114300" simplePos="0" relativeHeight="251659264" behindDoc="0" locked="0" layoutInCell="1" allowOverlap="1" wp14:anchorId="05853A1B" wp14:editId="567237F4">
            <wp:simplePos x="0" y="0"/>
            <wp:positionH relativeFrom="margin">
              <wp:align>center</wp:align>
            </wp:positionH>
            <wp:positionV relativeFrom="paragraph">
              <wp:posOffset>241184</wp:posOffset>
            </wp:positionV>
            <wp:extent cx="2856230" cy="1911350"/>
            <wp:effectExtent l="0" t="0" r="1270" b="0"/>
            <wp:wrapSquare wrapText="bothSides"/>
            <wp:docPr id="93554367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54367" name="Imagen 4" descr="Imagen en blanco y negro&#10;&#10;Descripción generada automáticamente con confianza baj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5E4A">
        <w:t>Primero pasamos el circuito del dominio del tiempo al dominio de Laplace</w:t>
      </w:r>
    </w:p>
    <w:p w14:paraId="5AC5CED3" w14:textId="7B2B6D58" w:rsidR="00295366" w:rsidRDefault="00295366"/>
    <w:p w14:paraId="1BE0EA4B" w14:textId="77AB3CB4" w:rsidR="00474E54" w:rsidRDefault="00474E54"/>
    <w:p w14:paraId="1E88EEE7" w14:textId="2CD800AF" w:rsidR="00474E54" w:rsidRDefault="00474E54"/>
    <w:p w14:paraId="01E87031" w14:textId="2B60EF53" w:rsidR="00474E54" w:rsidRDefault="00474E54"/>
    <w:p w14:paraId="4D24AC37" w14:textId="47946BDF" w:rsidR="00474E54" w:rsidRDefault="00474E54"/>
    <w:p w14:paraId="1426827B" w14:textId="77777777" w:rsidR="004E25BC" w:rsidRDefault="004E25BC"/>
    <w:p w14:paraId="2927DA51" w14:textId="77777777" w:rsidR="004E25BC" w:rsidRDefault="004E25BC"/>
    <w:p w14:paraId="19FDA6EF" w14:textId="4E335CEB" w:rsidR="004E25BC" w:rsidRDefault="004E25BC">
      <w:r>
        <w:t>Ahora por medio del análisis de nodos obtenemos las siguientes expresiones</w:t>
      </w:r>
    </w:p>
    <w:p w14:paraId="118FE678" w14:textId="619B0418" w:rsidR="004E25BC" w:rsidRPr="00A131F7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325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74D690D7" w14:textId="5584C2C7" w:rsidR="00A131F7" w:rsidRPr="0049512B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2EDCB828" w14:textId="01E0DEC2" w:rsidR="0049512B" w:rsidRPr="00E56476" w:rsidRDefault="00C80E1F">
      <m:oMathPara>
        <m:oMath>
          <m:r>
            <w:rPr>
              <w:rFonts w:ascii="Cambria Math" w:hAnsi="Cambria Math"/>
            </w:rPr>
            <m:t xml:space="preserve">Nodo 2 :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9B1BC9A" w14:textId="57C0D292" w:rsidR="00E56476" w:rsidRPr="00FA1F98" w:rsidRDefault="00E56476">
      <m:oMathPara>
        <m:oMath>
          <m:r>
            <w:rPr>
              <w:rFonts w:ascii="Cambria Math" w:hAnsi="Cambria Math"/>
            </w:rPr>
            <m:t>Nodo 3 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s*C</m:t>
                  </m:r>
                </m:den>
              </m:f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248ABD67" w14:textId="6EAE8222" w:rsidR="00F256FD" w:rsidRDefault="00963643">
      <w:r w:rsidRPr="00963643">
        <w:rPr>
          <w:noProof/>
        </w:rPr>
        <w:drawing>
          <wp:anchor distT="0" distB="0" distL="114300" distR="114300" simplePos="0" relativeHeight="251660288" behindDoc="0" locked="0" layoutInCell="1" allowOverlap="1" wp14:anchorId="25AD48BD" wp14:editId="5E3AFE33">
            <wp:simplePos x="0" y="0"/>
            <wp:positionH relativeFrom="margin">
              <wp:align>center</wp:align>
            </wp:positionH>
            <wp:positionV relativeFrom="paragraph">
              <wp:posOffset>258906</wp:posOffset>
            </wp:positionV>
            <wp:extent cx="4280535" cy="1077595"/>
            <wp:effectExtent l="0" t="0" r="5715" b="8255"/>
            <wp:wrapTopAndBottom/>
            <wp:docPr id="21129645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64539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6FD">
        <w:t>Utilizando m</w:t>
      </w:r>
      <w:r w:rsidR="004A1D33">
        <w:t>a</w:t>
      </w:r>
      <w:r w:rsidR="00F256FD">
        <w:t xml:space="preserve">xima resolvemos el sistema de ecuaciones </w:t>
      </w:r>
    </w:p>
    <w:p w14:paraId="5EA9A8DF" w14:textId="74EA72C0" w:rsidR="00963643" w:rsidRDefault="00963643"/>
    <w:p w14:paraId="0E69B868" w14:textId="77777777" w:rsidR="00082D86" w:rsidRDefault="00082D86"/>
    <w:p w14:paraId="2842805A" w14:textId="77777777" w:rsidR="00886B4E" w:rsidRDefault="00886B4E">
      <w:r>
        <w:lastRenderedPageBreak/>
        <w:t>Declaramos la siguiente ecuación</w:t>
      </w:r>
      <w:r w:rsidR="00A17F86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en máxima</w:t>
      </w:r>
    </w:p>
    <w:p w14:paraId="108C1EB0" w14:textId="23E00F35" w:rsidR="00886B4E" w:rsidRDefault="00A87CDB" w:rsidP="0059718F">
      <w:r w:rsidRPr="00A87CDB">
        <w:rPr>
          <w:noProof/>
        </w:rPr>
        <w:drawing>
          <wp:anchor distT="0" distB="0" distL="114300" distR="114300" simplePos="0" relativeHeight="251662336" behindDoc="0" locked="0" layoutInCell="1" allowOverlap="1" wp14:anchorId="40707152" wp14:editId="65B41DF2">
            <wp:simplePos x="0" y="0"/>
            <wp:positionH relativeFrom="margin">
              <wp:align>center</wp:align>
            </wp:positionH>
            <wp:positionV relativeFrom="paragraph">
              <wp:posOffset>1372523</wp:posOffset>
            </wp:positionV>
            <wp:extent cx="2086494" cy="711720"/>
            <wp:effectExtent l="0" t="0" r="0" b="0"/>
            <wp:wrapTopAndBottom/>
            <wp:docPr id="702729842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729842" name="Imagen 1" descr="Diagrama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494" cy="71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D86" w:rsidRPr="00082D86">
        <w:rPr>
          <w:noProof/>
        </w:rPr>
        <w:drawing>
          <wp:anchor distT="0" distB="0" distL="114300" distR="114300" simplePos="0" relativeHeight="251661312" behindDoc="0" locked="0" layoutInCell="1" allowOverlap="1" wp14:anchorId="7123AD5E" wp14:editId="06C9DEA7">
            <wp:simplePos x="0" y="0"/>
            <wp:positionH relativeFrom="margin">
              <wp:align>center</wp:align>
            </wp:positionH>
            <wp:positionV relativeFrom="paragraph">
              <wp:posOffset>577</wp:posOffset>
            </wp:positionV>
            <wp:extent cx="2352501" cy="820640"/>
            <wp:effectExtent l="0" t="0" r="0" b="0"/>
            <wp:wrapTopAndBottom/>
            <wp:docPr id="610907127" name="Imagen 1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907127" name="Imagen 1" descr="Diagrama&#10;&#10;Descripción generada automáticamente con confianza baj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501" cy="8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82D86">
        <w:t xml:space="preserve">Para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082D86">
        <w:t xml:space="preserve"> </w:t>
      </w:r>
      <w:r w:rsidR="00826BD0">
        <w:t>podemos usar la Ley de Ohm de tal forma que</w:t>
      </w:r>
      <w:r w:rsidR="00826BD0" w:rsidRPr="00E77AB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s*L</m:t>
            </m:r>
          </m:den>
        </m:f>
      </m:oMath>
      <w:r w:rsidR="0059718F">
        <w:rPr>
          <w:sz w:val="28"/>
          <w:szCs w:val="28"/>
        </w:rPr>
        <w:t xml:space="preserve">, </w:t>
      </w:r>
      <w:r w:rsidR="0059718F">
        <w:t>declaramos esta igualdad en máxima</w:t>
      </w:r>
    </w:p>
    <w:p w14:paraId="08D089E6" w14:textId="34650E3D" w:rsidR="00A87CDB" w:rsidRPr="0059718F" w:rsidRDefault="00A87CDB" w:rsidP="0059718F"/>
    <w:p w14:paraId="05AD9422" w14:textId="5E0C919F" w:rsidR="00E77ABB" w:rsidRPr="00E77ABB" w:rsidRDefault="00BC1532">
      <w:r>
        <w:t xml:space="preserve">Para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(t)</m:t>
        </m:r>
      </m:oMath>
      <w:r w:rsidR="00250D34">
        <w:t xml:space="preserve"> aplicamos la transformada inversa de Laplace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250D34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3831D345" w14:textId="1E426273" w:rsidR="00941E9C" w:rsidRPr="00886B4E" w:rsidRDefault="006E29DF">
      <w:r w:rsidRPr="006E29DF">
        <w:rPr>
          <w:noProof/>
        </w:rPr>
        <w:drawing>
          <wp:anchor distT="0" distB="0" distL="114300" distR="114300" simplePos="0" relativeHeight="251663360" behindDoc="0" locked="0" layoutInCell="1" allowOverlap="1" wp14:anchorId="0F24AFB1" wp14:editId="4B7DF951">
            <wp:simplePos x="0" y="0"/>
            <wp:positionH relativeFrom="margin">
              <wp:posOffset>3146020</wp:posOffset>
            </wp:positionH>
            <wp:positionV relativeFrom="paragraph">
              <wp:posOffset>102235</wp:posOffset>
            </wp:positionV>
            <wp:extent cx="2124075" cy="1728470"/>
            <wp:effectExtent l="0" t="0" r="9525" b="5080"/>
            <wp:wrapSquare wrapText="bothSides"/>
            <wp:docPr id="87502363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023631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82F71">
        <w:rPr>
          <w:noProof/>
        </w:rPr>
        <w:drawing>
          <wp:anchor distT="0" distB="0" distL="114300" distR="114300" simplePos="0" relativeHeight="251664384" behindDoc="0" locked="0" layoutInCell="1" allowOverlap="1" wp14:anchorId="61A65592" wp14:editId="196744A9">
            <wp:simplePos x="0" y="0"/>
            <wp:positionH relativeFrom="column">
              <wp:posOffset>391103</wp:posOffset>
            </wp:positionH>
            <wp:positionV relativeFrom="paragraph">
              <wp:posOffset>160482</wp:posOffset>
            </wp:positionV>
            <wp:extent cx="2533015" cy="1620520"/>
            <wp:effectExtent l="0" t="0" r="635" b="0"/>
            <wp:wrapSquare wrapText="bothSides"/>
            <wp:docPr id="49663068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630689" name="Imagen 1" descr="Texto, Cart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6B4E">
        <w:t xml:space="preserve"> </w:t>
      </w:r>
      <w:r w:rsidRPr="006E29DF">
        <w:rPr>
          <w:noProof/>
        </w:rPr>
        <w:t xml:space="preserve"> </w:t>
      </w:r>
    </w:p>
    <w:p w14:paraId="000DCDC6" w14:textId="77777777" w:rsidR="00886B4E" w:rsidRDefault="00886B4E"/>
    <w:p w14:paraId="3945EB42" w14:textId="77777777" w:rsidR="00554636" w:rsidRDefault="00554636"/>
    <w:p w14:paraId="5A433024" w14:textId="77777777" w:rsidR="00554636" w:rsidRDefault="00554636"/>
    <w:p w14:paraId="6FED36C3" w14:textId="77777777" w:rsidR="00554636" w:rsidRDefault="00554636"/>
    <w:p w14:paraId="0A9F4B3F" w14:textId="77777777" w:rsidR="00554636" w:rsidRDefault="00554636"/>
    <w:p w14:paraId="21987C57" w14:textId="77777777" w:rsidR="00554636" w:rsidRDefault="00554636"/>
    <w:p w14:paraId="3EF36E55" w14:textId="77777777" w:rsidR="00554636" w:rsidRDefault="00554636"/>
    <w:p w14:paraId="794E26A6" w14:textId="77777777" w:rsidR="00554636" w:rsidRDefault="00554636"/>
    <w:p w14:paraId="5EB263D2" w14:textId="77777777" w:rsidR="00554636" w:rsidRDefault="00554636"/>
    <w:p w14:paraId="7B1C0A86" w14:textId="77777777" w:rsidR="00554636" w:rsidRDefault="00554636"/>
    <w:p w14:paraId="31575070" w14:textId="77777777" w:rsidR="00554636" w:rsidRDefault="00554636"/>
    <w:p w14:paraId="3AA663B9" w14:textId="77777777" w:rsidR="00554636" w:rsidRDefault="00554636"/>
    <w:p w14:paraId="3BC0E96B" w14:textId="77777777" w:rsidR="00554636" w:rsidRDefault="00554636"/>
    <w:p w14:paraId="68050CF2" w14:textId="77777777" w:rsidR="00554636" w:rsidRDefault="00554636"/>
    <w:p w14:paraId="25ECF00E" w14:textId="77777777" w:rsidR="00554636" w:rsidRDefault="00554636"/>
    <w:p w14:paraId="69390CFF" w14:textId="77777777" w:rsidR="00554636" w:rsidRDefault="00554636"/>
    <w:p w14:paraId="42394467" w14:textId="77777777" w:rsidR="00554636" w:rsidRDefault="00554636"/>
    <w:p w14:paraId="70F729F6" w14:textId="4C536578" w:rsidR="00BF62ED" w:rsidRDefault="00BF62ED">
      <w:r w:rsidRPr="00B74923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ADB773F" wp14:editId="36689A97">
            <wp:simplePos x="0" y="0"/>
            <wp:positionH relativeFrom="margin">
              <wp:align>left</wp:align>
            </wp:positionH>
            <wp:positionV relativeFrom="paragraph">
              <wp:posOffset>126538</wp:posOffset>
            </wp:positionV>
            <wp:extent cx="3634105" cy="1604010"/>
            <wp:effectExtent l="0" t="0" r="4445" b="0"/>
            <wp:wrapTight wrapText="bothSides">
              <wp:wrapPolygon edited="0">
                <wp:start x="0" y="0"/>
                <wp:lineTo x="0" y="21292"/>
                <wp:lineTo x="21513" y="21292"/>
                <wp:lineTo x="21513" y="0"/>
                <wp:lineTo x="0" y="0"/>
              </wp:wrapPolygon>
            </wp:wrapTight>
            <wp:docPr id="16799236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2369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410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A96F4" w14:textId="0572EECE" w:rsidR="00554636" w:rsidRDefault="00BF62ED" w:rsidP="00BF62ED">
      <w:pPr>
        <w:pStyle w:val="Prrafodelista"/>
        <w:numPr>
          <w:ilvl w:val="0"/>
          <w:numId w:val="2"/>
        </w:numPr>
      </w:pPr>
      <w:r>
        <w:t xml:space="preserve">Encontrar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(s)</m:t>
        </m:r>
      </m:oMath>
      <w:r w:rsidR="00500DF7"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(s)</m:t>
        </m:r>
      </m:oMath>
    </w:p>
    <w:p w14:paraId="065E9AF7" w14:textId="4840299F" w:rsidR="00500DF7" w:rsidRDefault="00F56A9A" w:rsidP="00BF62ED">
      <w:pPr>
        <w:pStyle w:val="Prrafodelista"/>
        <w:numPr>
          <w:ilvl w:val="0"/>
          <w:numId w:val="2"/>
        </w:numPr>
      </w:pPr>
      <w:r>
        <w:t xml:space="preserve">Encontrar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920B98" w14:textId="77777777" w:rsidR="00803A83" w:rsidRDefault="00803A83" w:rsidP="00803A83">
      <w:pPr>
        <w:pStyle w:val="Prrafodelista"/>
      </w:pPr>
    </w:p>
    <w:p w14:paraId="1E4E4A03" w14:textId="77777777" w:rsidR="00803A83" w:rsidRDefault="00803A83" w:rsidP="00803A83">
      <w:pPr>
        <w:pStyle w:val="Prrafodelista"/>
      </w:pPr>
    </w:p>
    <w:p w14:paraId="311D4F0C" w14:textId="77777777" w:rsidR="00803A83" w:rsidRDefault="00803A83" w:rsidP="00803A83">
      <w:pPr>
        <w:pStyle w:val="Prrafodelista"/>
      </w:pPr>
    </w:p>
    <w:p w14:paraId="3DFC86BF" w14:textId="77777777" w:rsidR="00803A83" w:rsidRDefault="00803A83" w:rsidP="00803A83">
      <w:pPr>
        <w:pStyle w:val="Prrafodelista"/>
      </w:pPr>
    </w:p>
    <w:p w14:paraId="348F1668" w14:textId="77777777" w:rsidR="00803A83" w:rsidRDefault="00803A83" w:rsidP="00803A83">
      <w:pPr>
        <w:pStyle w:val="Prrafodelista"/>
      </w:pPr>
    </w:p>
    <w:p w14:paraId="7F9A5225" w14:textId="77777777" w:rsidR="00803A83" w:rsidRDefault="00803A83" w:rsidP="00803A83">
      <w:pPr>
        <w:pStyle w:val="Prrafodelista"/>
      </w:pPr>
    </w:p>
    <w:p w14:paraId="7CFC3AE9" w14:textId="77777777" w:rsidR="00803A83" w:rsidRDefault="00803A83" w:rsidP="00803A83">
      <w:pPr>
        <w:pStyle w:val="Prrafodelista"/>
      </w:pPr>
    </w:p>
    <w:p w14:paraId="48BA8EC1" w14:textId="0CE72347" w:rsidR="00803A83" w:rsidRDefault="00C226F4" w:rsidP="00803A83">
      <w:r>
        <w:rPr>
          <w:noProof/>
        </w:rPr>
        <w:drawing>
          <wp:anchor distT="0" distB="0" distL="114300" distR="114300" simplePos="0" relativeHeight="251666432" behindDoc="0" locked="0" layoutInCell="1" allowOverlap="1" wp14:anchorId="436710A2" wp14:editId="1A3C8074">
            <wp:simplePos x="0" y="0"/>
            <wp:positionH relativeFrom="margin">
              <wp:posOffset>1645920</wp:posOffset>
            </wp:positionH>
            <wp:positionV relativeFrom="paragraph">
              <wp:posOffset>274320</wp:posOffset>
            </wp:positionV>
            <wp:extent cx="2632710" cy="1803400"/>
            <wp:effectExtent l="0" t="0" r="0" b="6350"/>
            <wp:wrapSquare wrapText="bothSides"/>
            <wp:docPr id="1799420499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20499" name="Imagen 1" descr="Imagen en blanco y negro&#10;&#10;Descripción generada automáticamente con confianza baj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7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A83">
        <w:t>P</w:t>
      </w:r>
      <w:r w:rsidR="00803A83">
        <w:t>rimero pasamos el circuito del dominio del tiempo al dominio de Laplace</w:t>
      </w:r>
    </w:p>
    <w:p w14:paraId="6A232224" w14:textId="37B74537" w:rsidR="00803A83" w:rsidRDefault="00803A83" w:rsidP="00803A83"/>
    <w:p w14:paraId="3718C369" w14:textId="38036D90" w:rsidR="00803A83" w:rsidRDefault="00803A83" w:rsidP="00803A83">
      <w:pPr>
        <w:pStyle w:val="Prrafodelista"/>
      </w:pPr>
    </w:p>
    <w:p w14:paraId="175CE376" w14:textId="77777777" w:rsidR="00B97D7B" w:rsidRDefault="00B97D7B" w:rsidP="00803A83">
      <w:pPr>
        <w:pStyle w:val="Prrafodelista"/>
      </w:pPr>
    </w:p>
    <w:p w14:paraId="3B71FEAA" w14:textId="77777777" w:rsidR="00B97D7B" w:rsidRDefault="00B97D7B" w:rsidP="00803A83">
      <w:pPr>
        <w:pStyle w:val="Prrafodelista"/>
      </w:pPr>
    </w:p>
    <w:p w14:paraId="7F0F3842" w14:textId="77777777" w:rsidR="00B97D7B" w:rsidRDefault="00B97D7B" w:rsidP="00803A83">
      <w:pPr>
        <w:pStyle w:val="Prrafodelista"/>
      </w:pPr>
    </w:p>
    <w:p w14:paraId="215C0D74" w14:textId="77777777" w:rsidR="00B97D7B" w:rsidRDefault="00B97D7B" w:rsidP="00803A83">
      <w:pPr>
        <w:pStyle w:val="Prrafodelista"/>
      </w:pPr>
    </w:p>
    <w:p w14:paraId="4AE63D55" w14:textId="77777777" w:rsidR="00B97D7B" w:rsidRDefault="00B97D7B" w:rsidP="00803A83">
      <w:pPr>
        <w:pStyle w:val="Prrafodelista"/>
      </w:pPr>
    </w:p>
    <w:p w14:paraId="0ABDBC15" w14:textId="77777777" w:rsidR="00B97D7B" w:rsidRDefault="00B97D7B" w:rsidP="00803A83">
      <w:pPr>
        <w:pStyle w:val="Prrafodelista"/>
      </w:pPr>
    </w:p>
    <w:p w14:paraId="1134C9D4" w14:textId="77777777" w:rsidR="00B97D7B" w:rsidRDefault="00B97D7B" w:rsidP="00803A83">
      <w:pPr>
        <w:pStyle w:val="Prrafodelista"/>
      </w:pPr>
    </w:p>
    <w:p w14:paraId="06A0546E" w14:textId="77777777" w:rsidR="00B97D7B" w:rsidRDefault="00B97D7B" w:rsidP="00803A83">
      <w:pPr>
        <w:pStyle w:val="Prrafodelista"/>
      </w:pPr>
    </w:p>
    <w:p w14:paraId="097A8BA3" w14:textId="7AE867D3" w:rsidR="00B97D7B" w:rsidRDefault="00B97D7B" w:rsidP="00B97D7B">
      <w:r>
        <w:t>Ahora por medio del análisis de nodos obtenemos las siguientes expresiones</w:t>
      </w:r>
    </w:p>
    <w:p w14:paraId="0904552B" w14:textId="6A27EB6D" w:rsidR="00B97D7B" w:rsidRPr="00C922DC" w:rsidRDefault="00C922DC" w:rsidP="00B97D7B">
      <m:oMathPara>
        <m:oMath>
          <m:r>
            <w:rPr>
              <w:rFonts w:ascii="Cambria Math" w:hAnsi="Cambria Math"/>
            </w:rPr>
            <m:t>Nodo 1 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09B3B72B" w14:textId="1BC1268D" w:rsidR="0097518E" w:rsidRPr="0097518E" w:rsidRDefault="00C922DC" w:rsidP="00B97D7B">
      <m:oMathPara>
        <m:oMath>
          <m:r>
            <w:rPr>
              <w:rFonts w:ascii="Cambria Math" w:hAnsi="Cambria Math"/>
            </w:rPr>
            <m:t>Nodo 2 :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s*L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50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s*C</m:t>
                  </m:r>
                </m:den>
              </m:f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98D3F7A" w14:textId="41E0F3A8" w:rsidR="0097518E" w:rsidRPr="00D12063" w:rsidRDefault="0097518E" w:rsidP="00B97D7B">
      <m:oMathPara>
        <m:oMath>
          <m:r>
            <w:rPr>
              <w:rFonts w:ascii="Cambria Math" w:hAnsi="Cambria Math"/>
            </w:rPr>
            <m:t>Nodo 3 :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375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4EA0A31B" w14:textId="4CBDEB7C" w:rsidR="00D12063" w:rsidRDefault="00D12063" w:rsidP="00B97D7B">
      <w:r>
        <w:t>U</w:t>
      </w:r>
      <w:r>
        <w:t>tilizando máxima resolvemos el sistema de ecuaciones</w:t>
      </w:r>
    </w:p>
    <w:p w14:paraId="4620BC93" w14:textId="0762FF63" w:rsidR="000B71DA" w:rsidRDefault="000B71DA" w:rsidP="00B97D7B">
      <w:r w:rsidRPr="000B71DA">
        <w:drawing>
          <wp:inline distT="0" distB="0" distL="0" distR="0" wp14:anchorId="7BEC2F6F" wp14:editId="1654887F">
            <wp:extent cx="5612130" cy="1058545"/>
            <wp:effectExtent l="0" t="0" r="7620" b="8255"/>
            <wp:docPr id="33548976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89763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B26C9" w14:textId="1F4F7E40" w:rsidR="00D12063" w:rsidRDefault="00D12063" w:rsidP="00B97D7B"/>
    <w:p w14:paraId="0C81B525" w14:textId="77777777" w:rsidR="006C2F27" w:rsidRDefault="006C2F27" w:rsidP="00B97D7B"/>
    <w:p w14:paraId="7C41A3CD" w14:textId="454984B9" w:rsidR="006915ED" w:rsidRDefault="006915ED" w:rsidP="00B97D7B">
      <w:r w:rsidRPr="00853351">
        <w:lastRenderedPageBreak/>
        <w:drawing>
          <wp:anchor distT="0" distB="0" distL="114300" distR="114300" simplePos="0" relativeHeight="251667456" behindDoc="1" locked="0" layoutInCell="1" allowOverlap="1" wp14:anchorId="6C197185" wp14:editId="2F26067C">
            <wp:simplePos x="0" y="0"/>
            <wp:positionH relativeFrom="margin">
              <wp:align>center</wp:align>
            </wp:positionH>
            <wp:positionV relativeFrom="paragraph">
              <wp:posOffset>609080</wp:posOffset>
            </wp:positionV>
            <wp:extent cx="2601595" cy="975360"/>
            <wp:effectExtent l="0" t="0" r="8255" b="0"/>
            <wp:wrapTopAndBottom/>
            <wp:docPr id="20514905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490589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2F27">
        <w:t xml:space="preserve">Para obtener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9A3AC1">
        <w:t xml:space="preserve"> podemos usar la Ley de Ohm </w:t>
      </w:r>
      <w:r w:rsidR="00CB593C">
        <w:t xml:space="preserve">de tal forma que 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3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</w:rPr>
              <m:t>100</m:t>
            </m:r>
          </m:den>
        </m:f>
      </m:oMath>
      <w:r w:rsidR="00BA502A">
        <w:rPr>
          <w:sz w:val="32"/>
          <w:szCs w:val="32"/>
        </w:rPr>
        <w:t xml:space="preserve">, </w:t>
      </w:r>
      <w:r w:rsidR="00BA502A">
        <w:t>declaramos esta expresión en máxima para obtener el siguiente resultado</w:t>
      </w:r>
    </w:p>
    <w:p w14:paraId="5C98FC2C" w14:textId="77777777" w:rsidR="00470909" w:rsidRDefault="006915ED" w:rsidP="00B97D7B">
      <w:r>
        <w:t xml:space="preserve">Para poder obtener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usamos la Ley de Corrientes de Kirc</w:t>
      </w:r>
      <w:r w:rsidR="00BA0703">
        <w:t>hhoff</w:t>
      </w:r>
      <w:r w:rsidR="0004590B">
        <w:t xml:space="preserve">, pero nos hace falta el valor de la corriente del capacitor que nombraremos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04590B">
        <w:t xml:space="preserve">. Mediante Ley de Ohm obtenemos que </w:t>
      </w:r>
    </w:p>
    <w:p w14:paraId="0764A0F9" w14:textId="47516634" w:rsidR="0032216E" w:rsidRPr="00470909" w:rsidRDefault="00470909" w:rsidP="00B97D7B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c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 xml:space="preserve">s*C </m:t>
                  </m:r>
                </m:den>
              </m:f>
            </m:den>
          </m:f>
        </m:oMath>
      </m:oMathPara>
    </w:p>
    <w:p w14:paraId="38D67641" w14:textId="43C68C58" w:rsidR="002F43FE" w:rsidRDefault="00470909" w:rsidP="00B97D7B">
      <w:r>
        <w:t xml:space="preserve">Agregamos la expresión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</w:t>
      </w:r>
      <w:r w:rsidR="0032216E">
        <w:t>en maxima y obtenemos el siguiente resultado</w:t>
      </w:r>
    </w:p>
    <w:p w14:paraId="2E097C37" w14:textId="3302EF40" w:rsidR="002F43FE" w:rsidRDefault="002F43FE" w:rsidP="00B97D7B">
      <w:r w:rsidRPr="00280E4A">
        <w:drawing>
          <wp:anchor distT="0" distB="0" distL="114300" distR="114300" simplePos="0" relativeHeight="251668480" behindDoc="0" locked="0" layoutInCell="1" allowOverlap="1" wp14:anchorId="37F1D955" wp14:editId="12A13794">
            <wp:simplePos x="0" y="0"/>
            <wp:positionH relativeFrom="margin">
              <wp:align>center</wp:align>
            </wp:positionH>
            <wp:positionV relativeFrom="paragraph">
              <wp:posOffset>4215</wp:posOffset>
            </wp:positionV>
            <wp:extent cx="2726055" cy="788670"/>
            <wp:effectExtent l="0" t="0" r="0" b="0"/>
            <wp:wrapSquare wrapText="bothSides"/>
            <wp:docPr id="1562032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323" name="Imagen 1" descr="Imagen que contien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05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AB828" w14:textId="77777777" w:rsidR="002F43FE" w:rsidRDefault="002F43FE" w:rsidP="00B97D7B"/>
    <w:p w14:paraId="23DD83FA" w14:textId="204CD5C7" w:rsidR="002F43FE" w:rsidRDefault="002F43FE" w:rsidP="00B97D7B"/>
    <w:p w14:paraId="12824CA3" w14:textId="77777777" w:rsidR="00B436BF" w:rsidRDefault="002856E3" w:rsidP="00B97D7B">
      <w:r>
        <w:t xml:space="preserve">Con las expresiones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55F43">
        <w:t xml:space="preserve"> podemos us</w:t>
      </w:r>
      <w:r w:rsidR="00B436BF">
        <w:t xml:space="preserve">ar la Ley de Corrientes de Kirchhoff para obtener que </w:t>
      </w:r>
    </w:p>
    <w:p w14:paraId="6E02F0CC" w14:textId="69C054CE" w:rsidR="00470909" w:rsidRPr="000E496F" w:rsidRDefault="00B436BF" w:rsidP="00B97D7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1BD88D6" w14:textId="473BD735" w:rsidR="000E496F" w:rsidRDefault="00D7055E" w:rsidP="00B97D7B">
      <w:r w:rsidRPr="00D7055E">
        <w:drawing>
          <wp:anchor distT="0" distB="0" distL="114300" distR="114300" simplePos="0" relativeHeight="251669504" behindDoc="0" locked="0" layoutInCell="1" allowOverlap="1" wp14:anchorId="3636E12D" wp14:editId="0FC41747">
            <wp:simplePos x="0" y="0"/>
            <wp:positionH relativeFrom="margin">
              <wp:align>center</wp:align>
            </wp:positionH>
            <wp:positionV relativeFrom="paragraph">
              <wp:posOffset>311785</wp:posOffset>
            </wp:positionV>
            <wp:extent cx="2485390" cy="958215"/>
            <wp:effectExtent l="0" t="0" r="0" b="0"/>
            <wp:wrapTopAndBottom/>
            <wp:docPr id="613151036" name="Imagen 1" descr="Imagen que contiene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1036" name="Imagen 1" descr="Imagen que contiene Esquemátic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Declaramos esta expresión en maxima para obtener el siguiente resultado</w:t>
      </w:r>
    </w:p>
    <w:p w14:paraId="70DFCC25" w14:textId="77777777" w:rsidR="00F47BFA" w:rsidRDefault="00F47BFA" w:rsidP="00B97D7B"/>
    <w:p w14:paraId="077BD92E" w14:textId="2C4C3913" w:rsidR="001A5239" w:rsidRDefault="00F80836" w:rsidP="00B97D7B">
      <w:r>
        <w:t xml:space="preserve">Para obtener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(t)</m:t>
        </m:r>
      </m:oMath>
      <w:r>
        <w:t xml:space="preserve"> aplicamos la transformada inversa de Laplace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47BFA" w:rsidRPr="00DD7A1D">
        <w:drawing>
          <wp:anchor distT="0" distB="0" distL="114300" distR="114300" simplePos="0" relativeHeight="251670528" behindDoc="0" locked="0" layoutInCell="1" allowOverlap="1" wp14:anchorId="1C46C638" wp14:editId="34091575">
            <wp:simplePos x="0" y="0"/>
            <wp:positionH relativeFrom="margin">
              <wp:align>left</wp:align>
            </wp:positionH>
            <wp:positionV relativeFrom="paragraph">
              <wp:posOffset>449580</wp:posOffset>
            </wp:positionV>
            <wp:extent cx="2700020" cy="1496060"/>
            <wp:effectExtent l="0" t="0" r="5080" b="8890"/>
            <wp:wrapSquare wrapText="bothSides"/>
            <wp:docPr id="1597295328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95328" name="Imagen 1" descr="Texto, Carta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BF8EA6" w14:textId="5C0531CE" w:rsidR="00391236" w:rsidRDefault="00391236" w:rsidP="00B97D7B">
      <w:r w:rsidRPr="00AB2B84">
        <w:drawing>
          <wp:anchor distT="0" distB="0" distL="114300" distR="114300" simplePos="0" relativeHeight="251671552" behindDoc="0" locked="0" layoutInCell="1" allowOverlap="1" wp14:anchorId="3D1BD4CC" wp14:editId="2D9C3C24">
            <wp:simplePos x="0" y="0"/>
            <wp:positionH relativeFrom="margin">
              <wp:posOffset>2935720</wp:posOffset>
            </wp:positionH>
            <wp:positionV relativeFrom="paragraph">
              <wp:posOffset>217459</wp:posOffset>
            </wp:positionV>
            <wp:extent cx="2693035" cy="1463040"/>
            <wp:effectExtent l="0" t="0" r="0" b="3810"/>
            <wp:wrapSquare wrapText="bothSides"/>
            <wp:docPr id="13661192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19293" name="Imagen 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B833C" w14:textId="7D675469" w:rsidR="00691A4C" w:rsidRDefault="00691A4C" w:rsidP="00691A4C">
      <w:pPr>
        <w:pStyle w:val="Prrafodelista"/>
      </w:pPr>
      <w:r w:rsidRPr="00593750">
        <w:lastRenderedPageBreak/>
        <w:drawing>
          <wp:anchor distT="0" distB="0" distL="114300" distR="114300" simplePos="0" relativeHeight="251672576" behindDoc="0" locked="0" layoutInCell="1" allowOverlap="1" wp14:anchorId="7619652C" wp14:editId="07449B13">
            <wp:simplePos x="0" y="0"/>
            <wp:positionH relativeFrom="margin">
              <wp:align>left</wp:align>
            </wp:positionH>
            <wp:positionV relativeFrom="paragraph">
              <wp:posOffset>8947</wp:posOffset>
            </wp:positionV>
            <wp:extent cx="2656840" cy="1588135"/>
            <wp:effectExtent l="0" t="0" r="0" b="0"/>
            <wp:wrapSquare wrapText="bothSides"/>
            <wp:docPr id="1628250095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250095" name="Imagen 1" descr="Diagrama, Esquemát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664" cy="15905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1ADE5E" w14:textId="78FE334D" w:rsidR="00D7055E" w:rsidRDefault="00073CB9" w:rsidP="00184F37">
      <w:pPr>
        <w:pStyle w:val="Prrafodelista"/>
        <w:numPr>
          <w:ilvl w:val="0"/>
          <w:numId w:val="4"/>
        </w:numPr>
      </w:pPr>
      <w:r>
        <w:t xml:space="preserve">Encuentra </w:t>
      </w:r>
      <w:r w:rsidR="005E3721">
        <w:t xml:space="preserve">el equivalente de </w:t>
      </w:r>
      <w:r w:rsidR="00691A4C">
        <w:t>Thévenin</w:t>
      </w:r>
      <w:r w:rsidR="005E3721">
        <w:t xml:space="preserve"> entre los puntos a y b en el dominio de Laplace</w:t>
      </w:r>
    </w:p>
    <w:p w14:paraId="50E76F63" w14:textId="77777777" w:rsidR="00691A4C" w:rsidRDefault="00691A4C" w:rsidP="00184F37">
      <w:pPr>
        <w:pStyle w:val="Prrafodelista"/>
      </w:pPr>
    </w:p>
    <w:p w14:paraId="3B7F7099" w14:textId="7907D261" w:rsidR="005E3721" w:rsidRDefault="0084502B" w:rsidP="00184F37">
      <w:pPr>
        <w:pStyle w:val="Prrafodelista"/>
        <w:numPr>
          <w:ilvl w:val="0"/>
          <w:numId w:val="4"/>
        </w:numPr>
      </w:pPr>
      <w:r>
        <w:t xml:space="preserve">Encuentra la expresión de la corriente </w:t>
      </w:r>
      <w:r w:rsidR="008E02A9">
        <w:t>en la resistencia de carga de 2</w:t>
      </w:r>
      <w:r w:rsidR="008E02A9">
        <w:rPr>
          <w:rFonts w:cs="Calibri"/>
        </w:rPr>
        <w:t>Ω</w:t>
      </w:r>
      <w:r w:rsidR="008E02A9">
        <w:t xml:space="preserve"> en el dominio de Laplace</w:t>
      </w:r>
    </w:p>
    <w:p w14:paraId="49D2F402" w14:textId="77777777" w:rsidR="00893F6D" w:rsidRDefault="00893F6D" w:rsidP="00893F6D">
      <w:pPr>
        <w:pStyle w:val="Prrafodelista"/>
      </w:pPr>
    </w:p>
    <w:p w14:paraId="3033AF25" w14:textId="77777777" w:rsidR="00893F6D" w:rsidRDefault="00893F6D" w:rsidP="00893F6D">
      <w:pPr>
        <w:pStyle w:val="Prrafodelista"/>
      </w:pPr>
    </w:p>
    <w:p w14:paraId="798E7F3A" w14:textId="77777777" w:rsidR="00893F6D" w:rsidRDefault="00893F6D" w:rsidP="00893F6D">
      <w:pPr>
        <w:pStyle w:val="Prrafodelista"/>
      </w:pPr>
    </w:p>
    <w:p w14:paraId="0E2E66D6" w14:textId="73503DEB" w:rsidR="00893F6D" w:rsidRDefault="00FE719C" w:rsidP="00893F6D">
      <w:r>
        <w:rPr>
          <w:noProof/>
        </w:rPr>
        <w:drawing>
          <wp:anchor distT="0" distB="0" distL="114300" distR="114300" simplePos="0" relativeHeight="251673600" behindDoc="0" locked="0" layoutInCell="1" allowOverlap="1" wp14:anchorId="1FE9438A" wp14:editId="686461D8">
            <wp:simplePos x="0" y="0"/>
            <wp:positionH relativeFrom="margin">
              <wp:align>center</wp:align>
            </wp:positionH>
            <wp:positionV relativeFrom="paragraph">
              <wp:posOffset>242229</wp:posOffset>
            </wp:positionV>
            <wp:extent cx="2854763" cy="1153975"/>
            <wp:effectExtent l="0" t="0" r="3175" b="8255"/>
            <wp:wrapTopAndBottom/>
            <wp:docPr id="1336890365" name="Imagen 4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890365" name="Imagen 4" descr="Imagen en blanco y negro&#10;&#10;Descripción generada automáticamente con confianza baja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763" cy="115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F6D">
        <w:t>Primero pasamos el circuito del dominio del tiempo al dominio de Laplace</w:t>
      </w:r>
    </w:p>
    <w:p w14:paraId="14B0C3F9" w14:textId="53F458CC" w:rsidR="00893F6D" w:rsidRDefault="00893F6D" w:rsidP="00893F6D"/>
    <w:p w14:paraId="3056891A" w14:textId="49BCBD8E" w:rsidR="009D3B84" w:rsidRDefault="008C14CA" w:rsidP="00893F6D">
      <w:r>
        <w:rPr>
          <w:noProof/>
        </w:rPr>
        <w:drawing>
          <wp:anchor distT="0" distB="0" distL="114300" distR="114300" simplePos="0" relativeHeight="251674624" behindDoc="0" locked="0" layoutInCell="1" allowOverlap="1" wp14:anchorId="5AE1C38A" wp14:editId="68F0B999">
            <wp:simplePos x="0" y="0"/>
            <wp:positionH relativeFrom="margin">
              <wp:align>center</wp:align>
            </wp:positionH>
            <wp:positionV relativeFrom="paragraph">
              <wp:posOffset>273538</wp:posOffset>
            </wp:positionV>
            <wp:extent cx="2156160" cy="1153975"/>
            <wp:effectExtent l="0" t="0" r="0" b="8255"/>
            <wp:wrapSquare wrapText="bothSides"/>
            <wp:docPr id="996449127" name="Imagen 6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49127" name="Imagen 6" descr="Imagen en blanco y negro&#10;&#10;Descripción generada automáticamente con confianza media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160" cy="115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B84">
        <w:t xml:space="preserve">Para encontrar el equivalente de Thévenin, el primer paso es encontrar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</w:p>
    <w:p w14:paraId="754F915A" w14:textId="707814A4" w:rsidR="00EC7835" w:rsidRDefault="00EC7835" w:rsidP="00893F6D"/>
    <w:p w14:paraId="6F6C6B77" w14:textId="0DD276A5" w:rsidR="00C33974" w:rsidRDefault="00C33974" w:rsidP="00893F6D"/>
    <w:p w14:paraId="03699DCA" w14:textId="77777777" w:rsidR="00C33974" w:rsidRDefault="00C33974" w:rsidP="00893F6D"/>
    <w:p w14:paraId="21BA7CC2" w14:textId="77777777" w:rsidR="00C33974" w:rsidRDefault="00C33974" w:rsidP="00893F6D"/>
    <w:p w14:paraId="5AF8D33C" w14:textId="77777777" w:rsidR="00C33974" w:rsidRDefault="00C33974" w:rsidP="00893F6D"/>
    <w:p w14:paraId="41E039D2" w14:textId="2D798D5D" w:rsidR="00C33974" w:rsidRDefault="008C14CA" w:rsidP="00893F6D">
      <w:r>
        <w:t>Del circuito podemos obtener las siguientes ecuaciones</w:t>
      </w:r>
    </w:p>
    <w:p w14:paraId="25D0E238" w14:textId="58BF03AD" w:rsidR="00486B9C" w:rsidRPr="00486B9C" w:rsidRDefault="00486B9C" w:rsidP="00893F6D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-0.2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0.2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⇢</m:t>
          </m:r>
          <m:r>
            <w:rPr>
              <w:rFonts w:ascii="Cambria Math" w:hAnsi="Cambria Math"/>
            </w:rPr>
            <m:t>Ec. 1</m:t>
          </m:r>
        </m:oMath>
      </m:oMathPara>
    </w:p>
    <w:p w14:paraId="487BEDC0" w14:textId="5AEDD446" w:rsidR="00C33974" w:rsidRPr="00DD6613" w:rsidRDefault="00574AA6" w:rsidP="00716BCA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</w:rPr>
            <m:t xml:space="preserve"> 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⇢</m:t>
          </m:r>
          <m:r>
            <w:rPr>
              <w:rFonts w:ascii="Cambria Math" w:hAnsi="Cambria Math"/>
            </w:rPr>
            <m:t>Ec.2</m:t>
          </m:r>
        </m:oMath>
      </m:oMathPara>
    </w:p>
    <w:p w14:paraId="2EC5A572" w14:textId="77777777" w:rsidR="00AB7DA4" w:rsidRDefault="00AB7DA4" w:rsidP="00716BCA"/>
    <w:p w14:paraId="5B744730" w14:textId="0273C7D3" w:rsidR="00DD6613" w:rsidRDefault="00DD6613" w:rsidP="00716BCA">
      <w:pPr>
        <w:rPr>
          <w:i/>
          <w:iCs/>
        </w:rPr>
      </w:pPr>
      <w:r>
        <w:t xml:space="preserve">Sustituyendo </w:t>
      </w:r>
      <w:r w:rsidRPr="00DD6613">
        <w:rPr>
          <w:i/>
          <w:iCs/>
        </w:rPr>
        <w:t>Ec.2</w:t>
      </w:r>
      <w:r>
        <w:t xml:space="preserve"> en </w:t>
      </w:r>
      <w:r w:rsidRPr="00DD6613">
        <w:rPr>
          <w:i/>
          <w:iCs/>
        </w:rPr>
        <w:t>Ec.1</w:t>
      </w:r>
    </w:p>
    <w:p w14:paraId="7272EEB3" w14:textId="2907F819" w:rsidR="009C3D30" w:rsidRDefault="00C20DC3" w:rsidP="00716BCA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+0.2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+0.2*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 xml:space="preserve">s 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252549A7" w14:textId="77777777" w:rsidR="00AB7DA4" w:rsidRDefault="00AB7DA4" w:rsidP="00716BCA"/>
    <w:p w14:paraId="1E6648C4" w14:textId="5B45081D" w:rsidR="00DD6613" w:rsidRDefault="00AB7DA4" w:rsidP="00716BCA">
      <w:r>
        <w:lastRenderedPageBreak/>
        <w:t xml:space="preserve">Para obtener el valor 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Th</m:t>
            </m:r>
          </m:sub>
        </m:sSub>
      </m:oMath>
      <w:r>
        <w:t xml:space="preserve"> colocamos una fuente voltaje con un valor de 1V, y quitamos la fuente de voltaje independiente</w:t>
      </w:r>
    </w:p>
    <w:p w14:paraId="057E4BBC" w14:textId="0C2CA909" w:rsidR="001E665B" w:rsidRDefault="001E665B" w:rsidP="00716BCA">
      <w:r>
        <w:rPr>
          <w:noProof/>
        </w:rPr>
        <w:drawing>
          <wp:anchor distT="0" distB="0" distL="114300" distR="114300" simplePos="0" relativeHeight="251675648" behindDoc="0" locked="0" layoutInCell="1" allowOverlap="1" wp14:anchorId="285D84EE" wp14:editId="20D236B0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2438400" cy="1304925"/>
            <wp:effectExtent l="0" t="0" r="0" b="9525"/>
            <wp:wrapSquare wrapText="bothSides"/>
            <wp:docPr id="807254533" name="Imagen 7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4533" name="Imagen 7" descr="Imagen en blanco y negro&#10;&#10;Descripción generada automáticamente con confianza baja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4FA3CC" w14:textId="77777777" w:rsidR="001E665B" w:rsidRDefault="001E665B" w:rsidP="00716BCA"/>
    <w:p w14:paraId="1CB3880A" w14:textId="77777777" w:rsidR="001E665B" w:rsidRDefault="001E665B" w:rsidP="00716BCA"/>
    <w:p w14:paraId="1C117A55" w14:textId="77777777" w:rsidR="001E665B" w:rsidRDefault="001E665B" w:rsidP="00716BCA"/>
    <w:p w14:paraId="31050BC2" w14:textId="77777777" w:rsidR="001E665B" w:rsidRDefault="001E665B" w:rsidP="00716BCA"/>
    <w:p w14:paraId="1AAA540B" w14:textId="77777777" w:rsidR="001E665B" w:rsidRDefault="001E665B" w:rsidP="00716BCA"/>
    <w:p w14:paraId="6F4ABA19" w14:textId="4DD45DFB" w:rsidR="001E665B" w:rsidRDefault="002407B1" w:rsidP="00716BCA">
      <w:r>
        <w:t>De este circuito obtenemos las siguientes ecuaciones</w:t>
      </w:r>
    </w:p>
    <w:p w14:paraId="3FFA68CB" w14:textId="00BC01D9" w:rsidR="002407B1" w:rsidRPr="00723675" w:rsidRDefault="0050284F" w:rsidP="00716BCA">
      <m:oMathPara>
        <m:oMath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-0.2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+i+1=0</m:t>
          </m:r>
          <m:r>
            <w:rPr>
              <w:rFonts w:ascii="Cambria Math" w:hAnsi="Cambria Math"/>
            </w:rPr>
            <m:t xml:space="preserve"> ⇢Ec.1</m:t>
          </m:r>
        </m:oMath>
      </m:oMathPara>
    </w:p>
    <w:p w14:paraId="3F28C030" w14:textId="1E1BB61D" w:rsidR="00723675" w:rsidRPr="00E757B5" w:rsidRDefault="00E757B5" w:rsidP="00716BC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=5i ⇢Ec.2</m:t>
          </m:r>
        </m:oMath>
      </m:oMathPara>
    </w:p>
    <w:p w14:paraId="43D4E5BC" w14:textId="77777777" w:rsidR="00E757B5" w:rsidRDefault="00E757B5" w:rsidP="00716BCA"/>
    <w:p w14:paraId="5A5268AB" w14:textId="692E1E8D" w:rsidR="00E757B5" w:rsidRPr="006229E7" w:rsidRDefault="00E757B5" w:rsidP="00716BCA">
      <w:r>
        <w:t xml:space="preserve">Sustituyendo </w:t>
      </w:r>
      <w:r>
        <w:rPr>
          <w:i/>
          <w:iCs/>
        </w:rPr>
        <w:t xml:space="preserve">Ec.2 </w:t>
      </w:r>
      <w:r>
        <w:t xml:space="preserve">en </w:t>
      </w:r>
      <w:r>
        <w:rPr>
          <w:i/>
          <w:iCs/>
        </w:rPr>
        <w:t>Ec.1</w:t>
      </w:r>
      <w:r w:rsidR="006229E7">
        <w:rPr>
          <w:i/>
          <w:iCs/>
        </w:rPr>
        <w:t xml:space="preserve"> </w:t>
      </w:r>
      <w:r w:rsidR="006229E7">
        <w:t xml:space="preserve">y despejando </w:t>
      </w:r>
      <m:oMath>
        <m:r>
          <w:rPr>
            <w:rFonts w:ascii="Cambria Math" w:hAnsi="Cambria Math"/>
          </w:rPr>
          <m:t>i</m:t>
        </m:r>
      </m:oMath>
    </w:p>
    <w:p w14:paraId="4244530F" w14:textId="13731422" w:rsidR="006229E7" w:rsidRDefault="006229E7" w:rsidP="00716BCA">
      <w:pPr>
        <w:rPr>
          <w:i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29FEA643" w14:textId="38B173DE" w:rsidR="006229E7" w:rsidRPr="001C6869" w:rsidRDefault="001C6869" w:rsidP="00716BCA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Th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hAnsi="Cambria Math"/>
            </w:rPr>
            <m:t>=5Ω</m:t>
          </m:r>
        </m:oMath>
      </m:oMathPara>
    </w:p>
    <w:p w14:paraId="30E6DB08" w14:textId="2278C785" w:rsidR="001C6869" w:rsidRDefault="00862E3C" w:rsidP="00716BCA">
      <w:pPr>
        <w:rPr>
          <w:i/>
          <w:iCs/>
        </w:rPr>
      </w:pPr>
      <w:r>
        <w:rPr>
          <w:i/>
          <w:iCs/>
          <w:noProof/>
        </w:rPr>
        <w:drawing>
          <wp:anchor distT="0" distB="0" distL="114300" distR="114300" simplePos="0" relativeHeight="251676672" behindDoc="0" locked="0" layoutInCell="1" allowOverlap="1" wp14:anchorId="2E0D0E31" wp14:editId="5B7D453A">
            <wp:simplePos x="0" y="0"/>
            <wp:positionH relativeFrom="margin">
              <wp:align>center</wp:align>
            </wp:positionH>
            <wp:positionV relativeFrom="paragraph">
              <wp:posOffset>133447</wp:posOffset>
            </wp:positionV>
            <wp:extent cx="2524125" cy="1312545"/>
            <wp:effectExtent l="0" t="0" r="9525" b="1905"/>
            <wp:wrapSquare wrapText="bothSides"/>
            <wp:docPr id="62155772" name="Imagen 9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55772" name="Imagen 9" descr="Imagen en blanco y negro&#10;&#10;Descripción generada automáticamente con confianza media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99EB3C" w14:textId="2211DDDA" w:rsidR="00862E3C" w:rsidRDefault="00862E3C" w:rsidP="00716BCA">
      <w:pPr>
        <w:rPr>
          <w:i/>
          <w:iCs/>
        </w:rPr>
      </w:pPr>
    </w:p>
    <w:p w14:paraId="0E667A89" w14:textId="77777777" w:rsidR="00862E3C" w:rsidRDefault="00862E3C" w:rsidP="00716BCA">
      <w:pPr>
        <w:rPr>
          <w:i/>
          <w:iCs/>
        </w:rPr>
      </w:pPr>
    </w:p>
    <w:p w14:paraId="58032DEA" w14:textId="77777777" w:rsidR="00862E3C" w:rsidRDefault="00862E3C" w:rsidP="00716BCA">
      <w:pPr>
        <w:rPr>
          <w:i/>
          <w:iCs/>
        </w:rPr>
      </w:pPr>
    </w:p>
    <w:p w14:paraId="1CD51B58" w14:textId="77777777" w:rsidR="00862E3C" w:rsidRDefault="00862E3C" w:rsidP="00716BCA">
      <w:pPr>
        <w:rPr>
          <w:i/>
          <w:iCs/>
        </w:rPr>
      </w:pPr>
    </w:p>
    <w:p w14:paraId="6B3E9124" w14:textId="77777777" w:rsidR="00862E3C" w:rsidRDefault="00862E3C" w:rsidP="00716BCA">
      <w:pPr>
        <w:rPr>
          <w:i/>
          <w:iCs/>
        </w:rPr>
      </w:pPr>
    </w:p>
    <w:p w14:paraId="3C703D6B" w14:textId="2040B5D2" w:rsidR="001C6869" w:rsidRDefault="005245C3" w:rsidP="00716BCA">
      <w:r>
        <w:t xml:space="preserve">Para encontrar la expresión </w:t>
      </w:r>
      <w:r w:rsidR="003F4741">
        <w:t>de la corrient</w:t>
      </w:r>
      <w:r w:rsidR="009A22AF">
        <w:t xml:space="preserve">e </w:t>
      </w:r>
      <w:r w:rsidR="00056DA1">
        <w:t>usamos la Ley de Voltaje de Kirchhoff</w:t>
      </w:r>
    </w:p>
    <w:p w14:paraId="2DFB1660" w14:textId="46253D16" w:rsidR="00056DA1" w:rsidRPr="002141E1" w:rsidRDefault="00A37B14" w:rsidP="00716BCA"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>+5I+2I+sLI= 0 ⇔5I+2I+sLI=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  <m:r>
            <w:rPr>
              <w:rFonts w:ascii="Cambria Math" w:hAnsi="Cambria Math"/>
            </w:rPr>
            <m:t xml:space="preserve"> ⇔I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5+2+sL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5E682508" w14:textId="1339E611" w:rsidR="002141E1" w:rsidRPr="001C6869" w:rsidRDefault="002141E1" w:rsidP="00716BCA"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L+7s</m:t>
              </m:r>
            </m:den>
          </m:f>
        </m:oMath>
      </m:oMathPara>
    </w:p>
    <w:sectPr w:rsidR="002141E1" w:rsidRPr="001C6869">
      <w:headerReference w:type="default" r:id="rId28"/>
      <w:pgSz w:w="12240" w:h="15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327B8" w14:textId="77777777" w:rsidR="00625EB2" w:rsidRDefault="00625EB2">
      <w:pPr>
        <w:spacing w:after="0" w:line="240" w:lineRule="auto"/>
      </w:pPr>
      <w:r>
        <w:separator/>
      </w:r>
    </w:p>
  </w:endnote>
  <w:endnote w:type="continuationSeparator" w:id="0">
    <w:p w14:paraId="5F5FF5F8" w14:textId="77777777" w:rsidR="00625EB2" w:rsidRDefault="0062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2470" w14:textId="77777777" w:rsidR="00625EB2" w:rsidRDefault="00625EB2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3302456" w14:textId="77777777" w:rsidR="00625EB2" w:rsidRDefault="00625E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834"/>
      <w:gridCol w:w="5249"/>
      <w:gridCol w:w="1745"/>
    </w:tblGrid>
    <w:tr w:rsidR="00D96198" w14:paraId="4BB9ABB3" w14:textId="77777777" w:rsidTr="002B7A08">
      <w:trPr>
        <w:trHeight w:val="269"/>
      </w:trPr>
      <w:tc>
        <w:tcPr>
          <w:tcW w:w="1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1B731A8" w14:textId="27D33BBE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Tarea 0</w:t>
          </w:r>
          <w:r w:rsidR="00354C53">
            <w:rPr>
              <w:sz w:val="20"/>
              <w:szCs w:val="20"/>
            </w:rPr>
            <w:t>4</w:t>
          </w:r>
        </w:p>
      </w:tc>
      <w:tc>
        <w:tcPr>
          <w:tcW w:w="52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BF8D6CB" w14:textId="77777777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Circuitos Eléctricos II</w:t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454FEA5" w14:textId="77777777" w:rsidR="002B7A08" w:rsidRDefault="002B7A08" w:rsidP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Calificación: ____</w:t>
          </w:r>
        </w:p>
      </w:tc>
    </w:tr>
    <w:tr w:rsidR="00D96198" w14:paraId="54A197A5" w14:textId="77777777" w:rsidTr="002B7A08">
      <w:trPr>
        <w:trHeight w:val="269"/>
      </w:trPr>
      <w:tc>
        <w:tcPr>
          <w:tcW w:w="1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CFCCEDD" w14:textId="77777777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Fecha de entrega</w:t>
          </w:r>
        </w:p>
        <w:p w14:paraId="7998D025" w14:textId="38E9D949" w:rsidR="002B7A08" w:rsidRDefault="00B92150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TIME \@ "dd/MM/yy" </w:instrText>
          </w:r>
          <w:r>
            <w:rPr>
              <w:sz w:val="20"/>
              <w:szCs w:val="20"/>
            </w:rPr>
            <w:fldChar w:fldCharType="separate"/>
          </w:r>
          <w:r w:rsidR="00F4229B">
            <w:rPr>
              <w:noProof/>
              <w:sz w:val="20"/>
              <w:szCs w:val="20"/>
            </w:rPr>
            <w:t>11/12/23</w:t>
          </w:r>
          <w:r>
            <w:rPr>
              <w:sz w:val="20"/>
              <w:szCs w:val="20"/>
            </w:rPr>
            <w:fldChar w:fldCharType="end"/>
          </w:r>
        </w:p>
      </w:tc>
      <w:tc>
        <w:tcPr>
          <w:tcW w:w="524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6760FCD" w14:textId="77777777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Martínez Buenrostro Jorge Rafael</w:t>
          </w:r>
        </w:p>
      </w:tc>
      <w:tc>
        <w:tcPr>
          <w:tcW w:w="174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A492F20" w14:textId="1105670C" w:rsidR="002B7A08" w:rsidRDefault="002B7A08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N.L. 0</w:t>
          </w:r>
          <w:r w:rsidR="00B92150">
            <w:rPr>
              <w:sz w:val="20"/>
              <w:szCs w:val="20"/>
            </w:rPr>
            <w:t>9</w:t>
          </w:r>
        </w:p>
      </w:tc>
    </w:tr>
  </w:tbl>
  <w:p w14:paraId="5643778C" w14:textId="77777777" w:rsidR="002B7A08" w:rsidRDefault="002B7A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05B52"/>
    <w:multiLevelType w:val="hybridMultilevel"/>
    <w:tmpl w:val="666EF65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91C6F"/>
    <w:multiLevelType w:val="hybridMultilevel"/>
    <w:tmpl w:val="136C5DD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30B48"/>
    <w:multiLevelType w:val="hybridMultilevel"/>
    <w:tmpl w:val="FDAC749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6D5F46"/>
    <w:multiLevelType w:val="hybridMultilevel"/>
    <w:tmpl w:val="89EE109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960174">
    <w:abstractNumId w:val="3"/>
  </w:num>
  <w:num w:numId="2" w16cid:durableId="406460904">
    <w:abstractNumId w:val="0"/>
  </w:num>
  <w:num w:numId="3" w16cid:durableId="382874443">
    <w:abstractNumId w:val="1"/>
  </w:num>
  <w:num w:numId="4" w16cid:durableId="1550532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645"/>
    <w:rsid w:val="000078D2"/>
    <w:rsid w:val="0004590B"/>
    <w:rsid w:val="00056DA1"/>
    <w:rsid w:val="00073CB9"/>
    <w:rsid w:val="00082D86"/>
    <w:rsid w:val="000B236E"/>
    <w:rsid w:val="000B71DA"/>
    <w:rsid w:val="000E496F"/>
    <w:rsid w:val="00184F37"/>
    <w:rsid w:val="001A5239"/>
    <w:rsid w:val="001C6869"/>
    <w:rsid w:val="001E665B"/>
    <w:rsid w:val="00211335"/>
    <w:rsid w:val="002141E1"/>
    <w:rsid w:val="002345FE"/>
    <w:rsid w:val="002407B1"/>
    <w:rsid w:val="00250D34"/>
    <w:rsid w:val="00280E4A"/>
    <w:rsid w:val="002856E3"/>
    <w:rsid w:val="002901EA"/>
    <w:rsid w:val="00295366"/>
    <w:rsid w:val="002A19C8"/>
    <w:rsid w:val="002B7A08"/>
    <w:rsid w:val="002C199F"/>
    <w:rsid w:val="002F43FE"/>
    <w:rsid w:val="00317FF8"/>
    <w:rsid w:val="0032216E"/>
    <w:rsid w:val="003538DB"/>
    <w:rsid w:val="00354C53"/>
    <w:rsid w:val="00391236"/>
    <w:rsid w:val="003D6C16"/>
    <w:rsid w:val="003F4741"/>
    <w:rsid w:val="00470909"/>
    <w:rsid w:val="00474E54"/>
    <w:rsid w:val="00486B9C"/>
    <w:rsid w:val="0049512B"/>
    <w:rsid w:val="004A1D33"/>
    <w:rsid w:val="004A5EBB"/>
    <w:rsid w:val="004E25BC"/>
    <w:rsid w:val="00500DF7"/>
    <w:rsid w:val="0050284F"/>
    <w:rsid w:val="005245C3"/>
    <w:rsid w:val="00554636"/>
    <w:rsid w:val="00574AA6"/>
    <w:rsid w:val="00593750"/>
    <w:rsid w:val="0059718F"/>
    <w:rsid w:val="005C1DA0"/>
    <w:rsid w:val="005D15D0"/>
    <w:rsid w:val="005E3721"/>
    <w:rsid w:val="006229E7"/>
    <w:rsid w:val="00625EB2"/>
    <w:rsid w:val="00631421"/>
    <w:rsid w:val="006915ED"/>
    <w:rsid w:val="00691A4C"/>
    <w:rsid w:val="006C2F27"/>
    <w:rsid w:val="006E29DF"/>
    <w:rsid w:val="00716BCA"/>
    <w:rsid w:val="00723675"/>
    <w:rsid w:val="00744D35"/>
    <w:rsid w:val="0077001B"/>
    <w:rsid w:val="007D5FD0"/>
    <w:rsid w:val="00803A83"/>
    <w:rsid w:val="00826BD0"/>
    <w:rsid w:val="0084502B"/>
    <w:rsid w:val="00853351"/>
    <w:rsid w:val="00862E3C"/>
    <w:rsid w:val="00866AA1"/>
    <w:rsid w:val="00886B4E"/>
    <w:rsid w:val="00893F6D"/>
    <w:rsid w:val="008A05B3"/>
    <w:rsid w:val="008C14CA"/>
    <w:rsid w:val="008E02A9"/>
    <w:rsid w:val="00941E9C"/>
    <w:rsid w:val="00963643"/>
    <w:rsid w:val="00964555"/>
    <w:rsid w:val="0097518E"/>
    <w:rsid w:val="00991485"/>
    <w:rsid w:val="009A22AF"/>
    <w:rsid w:val="009A3AC1"/>
    <w:rsid w:val="009B5DEF"/>
    <w:rsid w:val="009C3D30"/>
    <w:rsid w:val="009D3B84"/>
    <w:rsid w:val="009D7063"/>
    <w:rsid w:val="00A131F7"/>
    <w:rsid w:val="00A17F86"/>
    <w:rsid w:val="00A37B14"/>
    <w:rsid w:val="00A618BC"/>
    <w:rsid w:val="00A81C3F"/>
    <w:rsid w:val="00A87CDB"/>
    <w:rsid w:val="00AB2B84"/>
    <w:rsid w:val="00AB7DA4"/>
    <w:rsid w:val="00AF3A7D"/>
    <w:rsid w:val="00B436BF"/>
    <w:rsid w:val="00B74923"/>
    <w:rsid w:val="00B87C4B"/>
    <w:rsid w:val="00B92150"/>
    <w:rsid w:val="00B97D7B"/>
    <w:rsid w:val="00BA0703"/>
    <w:rsid w:val="00BA502A"/>
    <w:rsid w:val="00BC1532"/>
    <w:rsid w:val="00BD1DC5"/>
    <w:rsid w:val="00BF62ED"/>
    <w:rsid w:val="00C1386C"/>
    <w:rsid w:val="00C20DC3"/>
    <w:rsid w:val="00C226F4"/>
    <w:rsid w:val="00C33974"/>
    <w:rsid w:val="00C470C3"/>
    <w:rsid w:val="00C80E1F"/>
    <w:rsid w:val="00C922DC"/>
    <w:rsid w:val="00CB593C"/>
    <w:rsid w:val="00CD13B9"/>
    <w:rsid w:val="00D12063"/>
    <w:rsid w:val="00D252BB"/>
    <w:rsid w:val="00D46AAB"/>
    <w:rsid w:val="00D55F43"/>
    <w:rsid w:val="00D56645"/>
    <w:rsid w:val="00D7055E"/>
    <w:rsid w:val="00D82DCF"/>
    <w:rsid w:val="00D82F71"/>
    <w:rsid w:val="00DD115E"/>
    <w:rsid w:val="00DD6613"/>
    <w:rsid w:val="00DD7A1D"/>
    <w:rsid w:val="00E140AF"/>
    <w:rsid w:val="00E35E4A"/>
    <w:rsid w:val="00E41F15"/>
    <w:rsid w:val="00E53135"/>
    <w:rsid w:val="00E56476"/>
    <w:rsid w:val="00E757B5"/>
    <w:rsid w:val="00E77ABB"/>
    <w:rsid w:val="00EC7835"/>
    <w:rsid w:val="00F13737"/>
    <w:rsid w:val="00F256FD"/>
    <w:rsid w:val="00F4229B"/>
    <w:rsid w:val="00F47BFA"/>
    <w:rsid w:val="00F56A9A"/>
    <w:rsid w:val="00F80836"/>
    <w:rsid w:val="00FA1F98"/>
    <w:rsid w:val="00FA529C"/>
    <w:rsid w:val="00FA771D"/>
    <w:rsid w:val="00FE2E89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5E5"/>
  <w15:docId w15:val="{D58D6EC8-495E-427D-8C85-C38619D52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MX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836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</w:style>
  <w:style w:type="character" w:styleId="Textodelmarcadordeposicin">
    <w:name w:val="Placeholder Text"/>
    <w:basedOn w:val="Fuentedeprrafopredeter"/>
    <w:uiPriority w:val="99"/>
    <w:semiHidden/>
    <w:rsid w:val="00C470C3"/>
    <w:rPr>
      <w:color w:val="666666"/>
    </w:rPr>
  </w:style>
  <w:style w:type="paragraph" w:styleId="Prrafodelista">
    <w:name w:val="List Paragraph"/>
    <w:basedOn w:val="Normal"/>
    <w:uiPriority w:val="34"/>
    <w:qFormat/>
    <w:rsid w:val="00A81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lap\OneDrive\Documentos\UAM\23-O\23-O\Circuitos%20Electricos%202\Tareas\Tarea0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14262-01E2-4552-BCF6-E1EAE0B9E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Tarea00</Template>
  <TotalTime>700</TotalTime>
  <Pages>6</Pages>
  <Words>487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Martinez Buenrostro</dc:creator>
  <dc:description/>
  <cp:lastModifiedBy>George Martinez Buenrostro</cp:lastModifiedBy>
  <cp:revision>136</cp:revision>
  <cp:lastPrinted>2023-12-12T04:41:00Z</cp:lastPrinted>
  <dcterms:created xsi:type="dcterms:W3CDTF">2023-12-01T17:03:00Z</dcterms:created>
  <dcterms:modified xsi:type="dcterms:W3CDTF">2023-12-12T04:41:00Z</dcterms:modified>
</cp:coreProperties>
</file>